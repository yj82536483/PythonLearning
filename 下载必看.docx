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python</w:t>
      </w:r>
      <w:r>
        <w:rPr>
          <w:rFonts w:hint="eastAsia" w:ascii="微软雅黑" w:hAnsi="微软雅黑" w:eastAsia="微软雅黑" w:cs="微软雅黑"/>
          <w:sz w:val="24"/>
          <w:lang w:eastAsia="zh-CN"/>
        </w:rPr>
        <w:t>学习交流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sz w:val="24"/>
          <w:lang w:eastAsia="zh-CN"/>
        </w:rPr>
        <w:t>群554337555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这里有更多和你志同道合的同伴</w:t>
      </w:r>
    </w:p>
    <w:p>
      <w:pPr>
        <w:adjustRightInd w:val="0"/>
        <w:snapToGrid w:val="0"/>
        <w:jc w:val="both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关注微信公众号：蟒蛇帝国（可领取更多视频教程，学习资料）</w:t>
      </w: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扫码可关注：</w:t>
      </w:r>
      <w:bookmarkStart w:id="0" w:name="_GoBack"/>
      <w:bookmarkEnd w:id="0"/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drawing>
          <wp:inline distT="0" distB="0" distL="114300" distR="114300">
            <wp:extent cx="2476500" cy="2476500"/>
            <wp:effectExtent l="0" t="0" r="0" b="0"/>
            <wp:docPr id="2" name="图片 2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yth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highlight w:val="none"/>
          <w:shd w:val="clear" w:fill="EEEEEE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highlight w:val="none"/>
          <w:shd w:val="clear" w:fill="EEEEEE"/>
        </w:rPr>
        <w:t>美国女神一手拿着火炬，一手拿着书，这是告诉我们停电也要学习。</w:t>
      </w:r>
    </w:p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highlight w:val="none"/>
          <w:shd w:val="clear" w:fill="EEEEEE"/>
        </w:rPr>
      </w:pPr>
    </w:p>
    <w:p>
      <w:pPr>
        <w:adjustRightInd w:val="0"/>
        <w:snapToGrid w:val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highlight w:val="none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highlight w:val="none"/>
          <w:shd w:val="clear" w:fill="EEEEEE"/>
          <w:lang w:eastAsia="zh-CN"/>
        </w:rPr>
        <w:t>千锋教育：做真实的自己，用良心做教育。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3043555</wp:posOffset>
              </wp:positionH>
              <wp:positionV relativeFrom="paragraph">
                <wp:posOffset>-162560</wp:posOffset>
              </wp:positionV>
              <wp:extent cx="2362835" cy="37465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24070" y="9769475"/>
                        <a:ext cx="2620010" cy="374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t>千锋教育-中国IT职业教育</w:t>
                          </w:r>
                          <w:r>
                            <w:rPr>
                              <w:rFonts w:hint="eastAsia" w:ascii="宋体" w:hAnsi="宋体" w:cs="宋体"/>
                              <w:lang w:eastAsia="zh-CN"/>
                            </w:rPr>
                            <w:t>机构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9.65pt;margin-top:-12.8pt;height:29.5pt;width:186.05pt;z-index:251659264;mso-width-relative:page;mso-height-relative:page;" filled="f" stroked="f" coordsize="21600,21600" o:gfxdata="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C45wa2wAAAAoBAAAPAAAAAAAAAAEAIAAAACIAAABkcnMvZG93bnJldi54&#10;bWxQSwECFAAUAAAACACHTuJAx/U3tzACAAAyBAAADgAAAAAAAAABACAAAAAqAQAAZHJzL2Uyb0Rv&#10;Yy54bWxQSwUGAAAAAAYABgBZAQAAz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宋体" w:hAnsi="宋体" w:cs="宋体"/>
                        <w:sz w:val="24"/>
                      </w:rPr>
                    </w:pPr>
                    <w:r>
                      <w:rPr>
                        <w:rFonts w:hint="eastAsia" w:ascii="宋体" w:hAnsi="宋体" w:cs="宋体"/>
                      </w:rPr>
                      <w:t>千锋教育-中国IT职业教育</w:t>
                    </w:r>
                    <w:r>
                      <w:rPr>
                        <w:rFonts w:hint="eastAsia" w:ascii="宋体" w:hAnsi="宋体" w:cs="宋体"/>
                        <w:lang w:eastAsia="zh-CN"/>
                      </w:rPr>
                      <w:t>机构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-29845</wp:posOffset>
              </wp:positionH>
              <wp:positionV relativeFrom="paragraph">
                <wp:posOffset>143510</wp:posOffset>
              </wp:positionV>
              <wp:extent cx="533400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40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.35pt;margin-top:11.3pt;height:0pt;width:420pt;z-index:251657216;mso-width-relative:page;mso-height-relative:page;" filled="f" stroked="t" coordsize="21600,21600" o:gfxdata="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E5QuW2AAAAAgBAAAP&#10;AAAAAAAAAAEAIAAAACIAAABkcnMvZG93bnJldi54bWxQSwECFAAUAAAACACHTuJAznsaN98BAACh&#10;AwAADgAAAAAAAAABACAAAAAnAQAAZHJzL2Uyb0RvYy54bWxQSwUGAAAAAAYABgBZAQAAeAU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-227965</wp:posOffset>
              </wp:positionV>
              <wp:extent cx="1885950" cy="304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875530" y="391795"/>
                        <a:ext cx="188595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ascii="宋体" w:hAnsi="宋体" w:cs="宋体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t>千锋教育www.qfedu.com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7.15pt;margin-top:-17.95pt;height:24pt;width:148.5pt;z-index:251658240;mso-width-relative:page;mso-height-relative:page;" filled="f" stroked="f" coordsize="21600,21600" o:gfxdata="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dx0r2wAAAAoBAAAPAAAAAAAAAAEAIAAAACIAAABkcnMvZG93bnJldi54bWxQ&#10;SwECFAAUAAAACACHTuJAnRFQxi0CAAAxBAAADgAAAAAAAAABACAAAAAq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宋体" w:hAnsi="宋体" w:cs="宋体"/>
                      </w:rPr>
                    </w:pPr>
                    <w:r>
                      <w:rPr>
                        <w:rFonts w:hint="eastAsia" w:ascii="宋体" w:hAnsi="宋体" w:cs="宋体"/>
                      </w:rPr>
                      <w:t>千锋教育www.qfedu.com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4618355</wp:posOffset>
              </wp:positionH>
              <wp:positionV relativeFrom="paragraph">
                <wp:posOffset>-323215</wp:posOffset>
              </wp:positionV>
              <wp:extent cx="791210" cy="5143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180080" y="210820"/>
                        <a:ext cx="79121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hint="eastAsia" w:ascii="宋体" w:hAnsi="宋体" w:cs="宋体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t>精品课程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hint="eastAsia" w:ascii="宋体" w:hAnsi="宋体" w:cs="宋体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t>全程面授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3.65pt;margin-top:-25.45pt;height:40.5pt;width:62.3pt;z-index:251658240;mso-width-relative:page;mso-height-relative:page;" filled="f" stroked="f" coordsize="21600,21600" o:gfxdata="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jFPUNsAAAAKAQAADwAAAAAAAAABACAAAAAiAAAAZHJzL2Rvd25yZXYueG1s&#10;UEsBAhQAFAAAAAgAh07iQKzn8TMuAgAAMAQAAA4AAAAAAAAAAQAgAAAAK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adjustRightInd w:val="0"/>
                      <w:snapToGrid w:val="0"/>
                      <w:spacing w:line="288" w:lineRule="auto"/>
                      <w:rPr>
                        <w:rFonts w:hint="eastAsia" w:ascii="宋体" w:hAnsi="宋体" w:cs="宋体"/>
                      </w:rPr>
                    </w:pPr>
                    <w:r>
                      <w:rPr>
                        <w:rFonts w:hint="eastAsia" w:ascii="宋体" w:hAnsi="宋体" w:cs="宋体"/>
                      </w:rPr>
                      <w:t>精品课程</w:t>
                    </w:r>
                  </w:p>
                  <w:p>
                    <w:pPr>
                      <w:adjustRightInd w:val="0"/>
                      <w:snapToGrid w:val="0"/>
                      <w:spacing w:line="288" w:lineRule="auto"/>
                      <w:rPr>
                        <w:rFonts w:hint="eastAsia" w:ascii="宋体" w:hAnsi="宋体" w:cs="宋体"/>
                      </w:rPr>
                    </w:pPr>
                    <w:r>
                      <w:rPr>
                        <w:rFonts w:hint="eastAsia" w:ascii="宋体" w:hAnsi="宋体" w:cs="宋体"/>
                      </w:rPr>
                      <w:t>全程面授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-145415</wp:posOffset>
              </wp:positionH>
              <wp:positionV relativeFrom="paragraph">
                <wp:posOffset>-414020</wp:posOffset>
              </wp:positionV>
              <wp:extent cx="2087245" cy="63246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55270" y="123190"/>
                        <a:ext cx="2087245" cy="632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630045" cy="492760"/>
                                <wp:effectExtent l="0" t="0" r="0" b="0"/>
                                <wp:docPr id="1" name="图片 3" descr="315-95透明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3" descr="315-95透明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0045" cy="492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cmpd="sng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11.45pt;margin-top:-32.6pt;height:49.8pt;width:164.35pt;z-index:251656192;mso-width-relative:page;mso-height-relative:page;" filled="f" stroked="f" coordsize="21600,21600" o:gfxdata="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P4JM2wAAAAoBAAAPAAAAAAAAAAEAIAAAACIAAABkcnMvZG93bnJldi54bWxQ&#10;SwECFAAUAAAACACHTuJABrJJsC0CAAAwBAAADgAAAAAAAAABACAAAAAq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drawing>
                        <wp:inline distT="0" distB="0" distL="0" distR="0">
                          <wp:extent cx="1630045" cy="492760"/>
                          <wp:effectExtent l="0" t="0" r="0" b="0"/>
                          <wp:docPr id="1" name="图片 3" descr="315-95透明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3" descr="315-95透明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0045" cy="492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65C30"/>
    <w:rsid w:val="004E3B06"/>
    <w:rsid w:val="004F42BD"/>
    <w:rsid w:val="014130CB"/>
    <w:rsid w:val="135B5F57"/>
    <w:rsid w:val="43021A7B"/>
    <w:rsid w:val="51165C30"/>
    <w:rsid w:val="56E763D8"/>
    <w:rsid w:val="5C2B0E83"/>
    <w:rsid w:val="673677E1"/>
    <w:rsid w:val="68947FEB"/>
    <w:rsid w:val="77F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5991;&#20214;&#22841;\&#32593;&#22336;-&#38754;&#2548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网址-面授.dotx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2017-09-08T07:32:00Z</dcterms:created>
  <dc:creator>Administrator</dc:creator>
  <cp:lastModifiedBy>Administrator</cp:lastModifiedBy>
  <dcterms:modified xsi:type="dcterms:W3CDTF">2017-09-12T10:12:26Z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